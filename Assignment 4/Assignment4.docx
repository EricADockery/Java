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995501" w:rsidRDefault="00995501">
          <w:pPr>
            <w:pStyle w:val="NoSpacing"/>
            <w:rPr>
              <w:sz w:val="24"/>
            </w:rPr>
          </w:pPr>
        </w:p>
        <w:p w:rsidR="00995501" w:rsidRDefault="00995501"/>
        <w:p w:rsidR="00995501" w:rsidRDefault="00CD2E09">
          <w:pPr>
            <w:rPr>
              <w:color w:val="auto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87189AF" wp14:editId="76BBBF2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6532245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5501" w:rsidRDefault="00CD2E09" w:rsidP="00CD2E09">
                                <w:pPr>
                                  <w:pStyle w:val="ContactInfo"/>
                                  <w:ind w:left="2160" w:firstLine="720"/>
                                  <w:jc w:val="left"/>
                                </w:pPr>
                                <w:r>
                                  <w:t>Eric Dockery |</w:t>
                                </w:r>
                                <w:r w:rsidR="00962DDF"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24A36979FF684539B2F25C346A59A16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October 21, 2013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7189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514.35pt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995501" w:rsidRDefault="00CD2E09" w:rsidP="00CD2E09">
                          <w:pPr>
                            <w:pStyle w:val="ContactInfo"/>
                            <w:ind w:left="2160" w:firstLine="720"/>
                            <w:jc w:val="left"/>
                          </w:pPr>
                          <w:r>
                            <w:t>Eric Dockery |</w:t>
                          </w:r>
                          <w:r w:rsidR="00962DDF"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24A36979FF684539B2F25C346A59A16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October 21, 2013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BA177C4" wp14:editId="1C7C5506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2133600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5501" w:rsidRDefault="00CD2E09">
                                    <w:pPr>
                                      <w:pStyle w:val="Title"/>
                                    </w:pPr>
                                    <w:r>
                                      <w:t>CECS 220</w:t>
                                    </w:r>
                                  </w:p>
                                </w:sdtContent>
                              </w:sdt>
                              <w:p w:rsidR="00995501" w:rsidRDefault="003405C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2E09">
                                      <w:t>Assignment #4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A177C4" id="Text Box 21" o:spid="_x0000_s1027" type="#_x0000_t202" style="position:absolute;margin-left:0;margin-top:168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AiAvNX3wAAAAgBAAAP&#10;AAAAAAAAAAAAAAAAAM8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5501" w:rsidRDefault="00CD2E09">
                              <w:pPr>
                                <w:pStyle w:val="Title"/>
                              </w:pPr>
                              <w:r>
                                <w:t>CECS 220</w:t>
                              </w:r>
                            </w:p>
                          </w:sdtContent>
                        </w:sdt>
                        <w:p w:rsidR="00995501" w:rsidRDefault="001007F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2E09">
                                <w:t>Assignment #4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995501" w:rsidRDefault="00CD2E09" w:rsidP="00CD2E09">
      <w:pPr>
        <w:pStyle w:val="Heading1"/>
      </w:pPr>
      <w:r>
        <w:lastRenderedPageBreak/>
        <w:t xml:space="preserve">Programming Project 7.3 </w:t>
      </w:r>
    </w:p>
    <w:p w:rsidR="00CD2E09" w:rsidRDefault="00CD2E09" w:rsidP="00CD2E09"/>
    <w:p w:rsidR="00CD2E09" w:rsidRDefault="00CD2E09" w:rsidP="00CD2E09">
      <w:r>
        <w:tab/>
        <w:t xml:space="preserve">Design and implement a class called </w:t>
      </w:r>
      <w:r w:rsidRPr="001944B5">
        <w:rPr>
          <w:b/>
        </w:rPr>
        <w:t>Course</w:t>
      </w:r>
      <w:r>
        <w:t xml:space="preserve"> that represents a course taken at a school. A course </w:t>
      </w:r>
      <w:r w:rsidRPr="001944B5">
        <w:rPr>
          <w:b/>
        </w:rPr>
        <w:t>object should keep track of up to five students</w:t>
      </w:r>
      <w:r>
        <w:t xml:space="preserve">, as represented by the modified </w:t>
      </w:r>
      <w:r w:rsidRPr="001944B5">
        <w:rPr>
          <w:b/>
        </w:rPr>
        <w:t>Student class</w:t>
      </w:r>
      <w:r>
        <w:t xml:space="preserve"> from the previous programming project. The constructor of the Course class should accept only the </w:t>
      </w:r>
      <w:r w:rsidRPr="001944B5">
        <w:rPr>
          <w:b/>
        </w:rPr>
        <w:t>name of the course</w:t>
      </w:r>
      <w:r>
        <w:t xml:space="preserve">. Provide a method called </w:t>
      </w:r>
      <w:proofErr w:type="spellStart"/>
      <w:r w:rsidRPr="001944B5">
        <w:rPr>
          <w:b/>
        </w:rPr>
        <w:t>addStudent</w:t>
      </w:r>
      <w:proofErr w:type="spellEnd"/>
      <w:r>
        <w:t xml:space="preserve"> that accepts </w:t>
      </w:r>
      <w:r w:rsidRPr="001944B5">
        <w:rPr>
          <w:b/>
        </w:rPr>
        <w:t>one Student parameter</w:t>
      </w:r>
      <w:r>
        <w:t xml:space="preserve"> </w:t>
      </w:r>
      <w:r w:rsidRPr="001944B5">
        <w:rPr>
          <w:b/>
        </w:rPr>
        <w:t>(the Course object should keep track of how many valid students have been added to the course)</w:t>
      </w:r>
      <w:r>
        <w:t xml:space="preserve">. Provide a method called </w:t>
      </w:r>
      <w:r w:rsidRPr="001944B5">
        <w:rPr>
          <w:b/>
        </w:rPr>
        <w:t xml:space="preserve">average </w:t>
      </w:r>
      <w:r>
        <w:t xml:space="preserve">that </w:t>
      </w:r>
      <w:r w:rsidRPr="001944B5">
        <w:rPr>
          <w:b/>
        </w:rPr>
        <w:t>computes and returns the average of all students’ text score averages</w:t>
      </w:r>
      <w:r>
        <w:t xml:space="preserve">. Provide a method called </w:t>
      </w:r>
      <w:r w:rsidRPr="001944B5">
        <w:rPr>
          <w:b/>
        </w:rPr>
        <w:t>roll that prints all students in the course</w:t>
      </w:r>
      <w:r>
        <w:t xml:space="preserve">. Create a driver class with a main method that creates a course, adds several students, prints a roll and prints the overall course test average. 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How to solve:</w:t>
      </w:r>
    </w:p>
    <w:p w:rsidR="0067221F" w:rsidRPr="0067221F" w:rsidRDefault="0067221F" w:rsidP="00CD2E09">
      <w:r>
        <w:rPr>
          <w:rFonts w:asciiTheme="majorHAnsi" w:hAnsiTheme="majorHAnsi"/>
          <w:sz w:val="30"/>
          <w:szCs w:val="30"/>
        </w:rPr>
        <w:tab/>
      </w:r>
      <w:r>
        <w:t>First step on this ass</w:t>
      </w:r>
      <w:r w:rsidR="000C015E">
        <w:t xml:space="preserve">ignment is to modify the Student Class from the last program assignment. After doing the correct modifications I shortened the Student Class to not include the address for the student do to the amount of time it was taking to add all of it onto the driver. Next I created the Course class and it was quite a pain to get correct until I implemented an Array. In the array I added the students one at a time, and if there are too many students added to the array it will error out when the roll is called. This was a pretty complex problem and I have been working on it for a couple of days trying to understand everything that I should with calling the classes and implementing the correct information. Before I used an Array I was trying to use a set of if statements for each student that was added but I couldn’t seem to get the logic in place for each student to work correctly. I am not sure that the code for this is 100% correct but this is the best solution that I could come up with. 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Screenshots:</w:t>
      </w:r>
    </w:p>
    <w:p w:rsidR="00CD2E09" w:rsidRDefault="000C015E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Added 5 students then printed the roll, then added one more and reprinted roll</w:t>
      </w:r>
    </w:p>
    <w:p w:rsidR="000C015E" w:rsidRDefault="000C015E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6C69C418" wp14:editId="65FC5D31">
            <wp:extent cx="54673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D2E09" w:rsidRDefault="00CD2E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Programming Project 7.5</w:t>
      </w:r>
    </w:p>
    <w:p w:rsidR="00CD2E09" w:rsidRDefault="00CD2E09" w:rsidP="00CD2E09">
      <w:pPr>
        <w:rPr>
          <w:rFonts w:asciiTheme="majorHAnsi" w:hAnsiTheme="majorHAnsi"/>
          <w:sz w:val="30"/>
          <w:szCs w:val="30"/>
        </w:rPr>
      </w:pPr>
    </w:p>
    <w:p w:rsidR="00CD2E09" w:rsidRDefault="00CD2E09" w:rsidP="00CD2E09">
      <w:r>
        <w:tab/>
      </w:r>
      <w:proofErr w:type="spellStart"/>
      <w:r>
        <w:t>Desing</w:t>
      </w:r>
      <w:proofErr w:type="spellEnd"/>
      <w:r>
        <w:t xml:space="preserve"> a Java interface called Priority that includes two methods: </w:t>
      </w:r>
      <w:proofErr w:type="spellStart"/>
      <w:r>
        <w:t>setPriority</w:t>
      </w:r>
      <w:proofErr w:type="spellEnd"/>
      <w:r>
        <w:t xml:space="preserve"> and </w:t>
      </w:r>
      <w:proofErr w:type="spellStart"/>
      <w:r>
        <w:t>getPrior</w:t>
      </w:r>
      <w:r w:rsidR="00B83AF9">
        <w:t>ity</w:t>
      </w:r>
      <w:proofErr w:type="spellEnd"/>
      <w:r w:rsidR="00B83AF9">
        <w:t>. The interface should define</w:t>
      </w:r>
      <w:r>
        <w:t xml:space="preserve"> a way to establish numeric priority among a set of objects. Design and implement a class called Task that represents a task (such as on a to-do list) that implements the Priority interface. Create a driver class to exercise some Task objects.</w:t>
      </w:r>
    </w:p>
    <w:p w:rsidR="00CD2E09" w:rsidRDefault="00CD2E09" w:rsidP="00CD2E09"/>
    <w:p w:rsidR="00CD2E09" w:rsidRDefault="00CD2E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How to solve</w:t>
      </w:r>
      <w:r w:rsidR="00766109">
        <w:rPr>
          <w:rFonts w:asciiTheme="majorHAnsi" w:hAnsiTheme="majorHAnsi"/>
          <w:sz w:val="30"/>
          <w:szCs w:val="30"/>
        </w:rPr>
        <w:t>:</w:t>
      </w:r>
    </w:p>
    <w:p w:rsidR="00CD2E09" w:rsidRPr="00C147C0" w:rsidRDefault="00C147C0" w:rsidP="00CD2E09">
      <w:r>
        <w:rPr>
          <w:rFonts w:asciiTheme="majorHAnsi" w:hAnsiTheme="majorHAnsi"/>
          <w:sz w:val="30"/>
          <w:szCs w:val="30"/>
        </w:rPr>
        <w:tab/>
      </w:r>
      <w:r>
        <w:t xml:space="preserve">This problem was challenging because I kept trying to overcomplicate what it was asking for. For this programming project you just need to set a simple interface called Priority that has the two methods </w:t>
      </w:r>
      <w:proofErr w:type="spellStart"/>
      <w:r>
        <w:t>setPriority</w:t>
      </w:r>
      <w:proofErr w:type="spellEnd"/>
      <w:r>
        <w:t xml:space="preserve"> and </w:t>
      </w:r>
      <w:proofErr w:type="spellStart"/>
      <w:r>
        <w:t>getPriority</w:t>
      </w:r>
      <w:proofErr w:type="spellEnd"/>
      <w:r>
        <w:t xml:space="preserve">. Then build the Class Task. In Task you have the two methods for my example I had the </w:t>
      </w:r>
      <w:proofErr w:type="spellStart"/>
      <w:r>
        <w:t>setPriority</w:t>
      </w:r>
      <w:proofErr w:type="spellEnd"/>
      <w:r>
        <w:t xml:space="preserve"> increment the priority of the data by 3. Then create the Driver for the Task. I named mine </w:t>
      </w:r>
      <w:proofErr w:type="spellStart"/>
      <w:r>
        <w:t>PriorityDriver</w:t>
      </w:r>
      <w:proofErr w:type="spellEnd"/>
      <w:r>
        <w:t xml:space="preserve"> before I realized that this was incorrect. In the </w:t>
      </w:r>
      <w:proofErr w:type="spellStart"/>
      <w:r>
        <w:t>PriorityDriver</w:t>
      </w:r>
      <w:proofErr w:type="spellEnd"/>
      <w:r>
        <w:t xml:space="preserve"> </w:t>
      </w:r>
      <w:proofErr w:type="gramStart"/>
      <w:r>
        <w:t>I  created</w:t>
      </w:r>
      <w:proofErr w:type="gramEnd"/>
      <w:r>
        <w:t xml:space="preserve"> Task </w:t>
      </w:r>
      <w:proofErr w:type="spellStart"/>
      <w:r>
        <w:t>New_Task</w:t>
      </w:r>
      <w:proofErr w:type="spellEnd"/>
      <w:r>
        <w:t xml:space="preserve"> = new Task(); and then set it with </w:t>
      </w:r>
      <w:proofErr w:type="spellStart"/>
      <w:r>
        <w:t>New_Task.setPriority</w:t>
      </w:r>
      <w:proofErr w:type="spellEnd"/>
      <w:r>
        <w:t xml:space="preserve">(-2); and had the IDE print it out along with a message of what </w:t>
      </w:r>
      <w:proofErr w:type="spellStart"/>
      <w:r>
        <w:t>New_Task</w:t>
      </w:r>
      <w:proofErr w:type="spellEnd"/>
      <w:r>
        <w:t xml:space="preserve"> would be. (Example in the screenshots. 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Screenshots:</w:t>
      </w:r>
    </w:p>
    <w:p w:rsidR="00C147C0" w:rsidRDefault="00C147C0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5110A700" wp14:editId="23F76612">
            <wp:extent cx="54864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</w:p>
    <w:p w:rsidR="00CD2E09" w:rsidRDefault="00CD2E09" w:rsidP="00CD2E09">
      <w:pPr>
        <w:rPr>
          <w:rFonts w:asciiTheme="majorHAnsi" w:hAnsiTheme="majorHAnsi"/>
          <w:sz w:val="30"/>
          <w:szCs w:val="30"/>
        </w:rPr>
      </w:pPr>
    </w:p>
    <w:p w:rsidR="00CD2E09" w:rsidRDefault="00CD2E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Programming Project 7.10 </w:t>
      </w:r>
    </w:p>
    <w:p w:rsidR="00CD2E09" w:rsidRDefault="00CD2E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ab/>
      </w:r>
    </w:p>
    <w:p w:rsidR="00CD2E09" w:rsidRDefault="00CD2E09" w:rsidP="00CD2E09">
      <w:r>
        <w:rPr>
          <w:rFonts w:asciiTheme="majorHAnsi" w:hAnsiTheme="majorHAnsi"/>
          <w:sz w:val="30"/>
          <w:szCs w:val="30"/>
        </w:rPr>
        <w:tab/>
      </w:r>
      <w:r w:rsidR="00766109">
        <w:t xml:space="preserve">Redesign and implement a version of the </w:t>
      </w:r>
      <w:proofErr w:type="spellStart"/>
      <w:r w:rsidR="00766109">
        <w:t>PigLatin</w:t>
      </w:r>
      <w:proofErr w:type="spellEnd"/>
      <w:r w:rsidR="00766109">
        <w:t xml:space="preserve"> program so that it uses a GUI. Accept the sentence using a text field and display the results using a label.</w:t>
      </w:r>
    </w:p>
    <w:p w:rsidR="00766109" w:rsidRDefault="00766109" w:rsidP="00CD2E09"/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How to solve:</w:t>
      </w:r>
    </w:p>
    <w:p w:rsidR="00766109" w:rsidRPr="003673DE" w:rsidRDefault="003673DE" w:rsidP="00CD2E09">
      <w:r>
        <w:tab/>
        <w:t xml:space="preserve">In solving this problem the first step would be to take the </w:t>
      </w:r>
      <w:proofErr w:type="spellStart"/>
      <w:r>
        <w:t>PigLatin</w:t>
      </w:r>
      <w:proofErr w:type="spellEnd"/>
      <w:r>
        <w:t xml:space="preserve"> program and edit it to form a </w:t>
      </w:r>
      <w:proofErr w:type="spellStart"/>
      <w:r>
        <w:t>JFrame</w:t>
      </w:r>
      <w:proofErr w:type="spellEnd"/>
      <w:r>
        <w:t xml:space="preserve"> from and pull all the </w:t>
      </w:r>
      <w:proofErr w:type="gramStart"/>
      <w:r>
        <w:t>Gui</w:t>
      </w:r>
      <w:proofErr w:type="gramEnd"/>
      <w:r>
        <w:t xml:space="preserve"> information and the Translator in one Class I called </w:t>
      </w:r>
      <w:proofErr w:type="spellStart"/>
      <w:r>
        <w:t>TranslatorGUI</w:t>
      </w:r>
      <w:proofErr w:type="spellEnd"/>
      <w:r>
        <w:t xml:space="preserve">. In my </w:t>
      </w:r>
      <w:proofErr w:type="spellStart"/>
      <w:r>
        <w:t>TranslatorGUI</w:t>
      </w:r>
      <w:proofErr w:type="spellEnd"/>
      <w:r>
        <w:t xml:space="preserve"> the first step is to pick the </w:t>
      </w:r>
      <w:r w:rsidR="000A17F1">
        <w:t xml:space="preserve">Layout Manager. For my program I chose a Box Layout with vertical alignment so that everything could be easily viewed. I then made the </w:t>
      </w:r>
      <w:proofErr w:type="spellStart"/>
      <w:r w:rsidR="000A17F1">
        <w:t>JTextField</w:t>
      </w:r>
      <w:proofErr w:type="spellEnd"/>
      <w:r w:rsidR="000A17F1">
        <w:t xml:space="preserve"> and a </w:t>
      </w:r>
      <w:proofErr w:type="spellStart"/>
      <w:r w:rsidR="000A17F1">
        <w:t>JButton</w:t>
      </w:r>
      <w:proofErr w:type="spellEnd"/>
      <w:r w:rsidR="000A17F1">
        <w:t xml:space="preserve"> for the translation. The </w:t>
      </w:r>
      <w:proofErr w:type="spellStart"/>
      <w:r w:rsidR="000A17F1">
        <w:t>JButton</w:t>
      </w:r>
      <w:proofErr w:type="spellEnd"/>
      <w:r w:rsidR="000A17F1">
        <w:t xml:space="preserve"> has a listener that when pressed will add the translated </w:t>
      </w:r>
      <w:proofErr w:type="spellStart"/>
      <w:r w:rsidR="000A17F1">
        <w:t>JLabel</w:t>
      </w:r>
      <w:proofErr w:type="spellEnd"/>
      <w:r w:rsidR="000A17F1">
        <w:t xml:space="preserve"> on the frame. I also colored the backdrop of this program pink that reminds me of the color of cartoon pigs. 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Screenshots:</w:t>
      </w:r>
    </w:p>
    <w:p w:rsidR="000A17F1" w:rsidRDefault="000A17F1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Before text entered:</w:t>
      </w:r>
    </w:p>
    <w:p w:rsidR="000A17F1" w:rsidRDefault="000A17F1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60857C95" wp14:editId="37F81393">
            <wp:extent cx="54197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</w:p>
    <w:p w:rsidR="000A17F1" w:rsidRDefault="000A17F1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After text entered:</w:t>
      </w:r>
    </w:p>
    <w:p w:rsidR="000A17F1" w:rsidRDefault="000A17F1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3825E01C" wp14:editId="35FE1A58">
            <wp:extent cx="542925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Programming Project 7.13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</w:p>
    <w:p w:rsidR="00766109" w:rsidRDefault="00766109" w:rsidP="00CD2E09">
      <w:r>
        <w:rPr>
          <w:rFonts w:asciiTheme="majorHAnsi" w:hAnsiTheme="majorHAnsi"/>
          <w:sz w:val="30"/>
          <w:szCs w:val="30"/>
        </w:rPr>
        <w:tab/>
      </w:r>
      <w:r>
        <w:t>Design and implement a program that displays a numeric keypad that might appear on a phone. Above the keypad buttons, show a label that displays the numbers as they are picked. To the right of the keypad buttons, include another button to clear the display. Use a border layout to manage the overall presentation, and a grid layout to manage the keypad buttons. Put a border around the keypad buttons to group them visually and a border around the display.</w:t>
      </w:r>
    </w:p>
    <w:p w:rsidR="00766109" w:rsidRDefault="00766109" w:rsidP="00CD2E09"/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How to solve:</w:t>
      </w:r>
    </w:p>
    <w:p w:rsidR="00766109" w:rsidRPr="003715AA" w:rsidRDefault="003715AA" w:rsidP="00CD2E09">
      <w:r>
        <w:rPr>
          <w:rFonts w:asciiTheme="majorHAnsi" w:hAnsiTheme="majorHAnsi"/>
          <w:sz w:val="30"/>
          <w:szCs w:val="30"/>
        </w:rPr>
        <w:tab/>
      </w:r>
      <w:r>
        <w:t xml:space="preserve">The best way to solve this problem is to break it down into components and once each </w:t>
      </w:r>
      <w:proofErr w:type="gramStart"/>
      <w:r>
        <w:t>gui</w:t>
      </w:r>
      <w:proofErr w:type="gramEnd"/>
      <w:r>
        <w:t xml:space="preserve"> component is finished then add them together. First I will build the keypad buttons using grid layout. Then I will build the display and set up the listener for each of the buttons. Then I will place the display and buttons in a separate borders then put those borders in a border. This is a very involved process and will take some time so there will probably be quite a few screenshots. </w:t>
      </w:r>
      <w:r w:rsidR="0085267A">
        <w:t xml:space="preserve">One thing I would have liked to add to this is a pause that would auto clear when the format for call was incorrect but because we haven’t covered it and I was having trouble understanding the correct form for Java I was unable to include it in the program. </w:t>
      </w: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</w:p>
    <w:p w:rsidR="00766109" w:rsidRDefault="00766109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Screenshots:</w:t>
      </w:r>
    </w:p>
    <w:p w:rsidR="003715AA" w:rsidRDefault="003715A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First keypad test:</w:t>
      </w:r>
    </w:p>
    <w:p w:rsidR="003715AA" w:rsidRDefault="003715A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50971F05" wp14:editId="43F94919">
            <wp:extent cx="18764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18" w:rsidRDefault="00816818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Can only get one key on </w:t>
      </w:r>
      <w:proofErr w:type="spellStart"/>
      <w:r>
        <w:rPr>
          <w:rFonts w:asciiTheme="majorHAnsi" w:hAnsiTheme="majorHAnsi"/>
          <w:sz w:val="30"/>
          <w:szCs w:val="30"/>
        </w:rPr>
        <w:t>atm</w:t>
      </w:r>
      <w:proofErr w:type="spellEnd"/>
      <w:r>
        <w:rPr>
          <w:rFonts w:asciiTheme="majorHAnsi" w:hAnsiTheme="majorHAnsi"/>
          <w:sz w:val="30"/>
          <w:szCs w:val="30"/>
        </w:rPr>
        <w:t xml:space="preserve"> trying to figure out what is wrong</w:t>
      </w:r>
    </w:p>
    <w:p w:rsidR="00816818" w:rsidRDefault="00816818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1D8C3691" wp14:editId="6986AA91">
            <wp:extent cx="28384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Got help from Professor with Issue. Was initializing by key to “” every time it ran a button process.  Added borders.</w:t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6DD60C3B" wp14:editId="642C911A">
            <wp:extent cx="24193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Added a calling function display to the current build</w:t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2E9E1DCD" wp14:editId="3B50351C">
            <wp:extent cx="24955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lastRenderedPageBreak/>
        <w:t>End call shows on display</w:t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0AB7156B" wp14:editId="63DB198C">
            <wp:extent cx="25050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Missing area code before and after</w:t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40A47C9C" wp14:editId="0EF845D9">
            <wp:extent cx="25146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528752B4" wp14:editId="43E3950D">
            <wp:extent cx="250507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Wrong phone number digits</w:t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lastRenderedPageBreak/>
        <w:drawing>
          <wp:inline distT="0" distB="0" distL="0" distR="0" wp14:anchorId="7600E065" wp14:editId="68745639">
            <wp:extent cx="254317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  <w:r>
        <w:rPr>
          <w:noProof/>
          <w:lang w:eastAsia="en-US"/>
        </w:rPr>
        <w:drawing>
          <wp:inline distT="0" distB="0" distL="0" distR="0" wp14:anchorId="159EE6BB" wp14:editId="669CA467">
            <wp:extent cx="252412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A" w:rsidRDefault="0085267A" w:rsidP="00CD2E09">
      <w:pPr>
        <w:rPr>
          <w:rFonts w:asciiTheme="majorHAnsi" w:hAnsiTheme="majorHAnsi"/>
          <w:sz w:val="30"/>
          <w:szCs w:val="30"/>
        </w:rPr>
      </w:pPr>
    </w:p>
    <w:p w:rsidR="0085267A" w:rsidRPr="0085267A" w:rsidRDefault="0085267A" w:rsidP="00CD2E09">
      <w:pPr>
        <w:pStyle w:val="ListParagraph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Note must clear after messages because pause function hasn’t been discussed. </w:t>
      </w:r>
    </w:p>
    <w:sectPr w:rsidR="0085267A" w:rsidRPr="0085267A">
      <w:footerReference w:type="default" r:id="rId2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5C2" w:rsidRDefault="003405C2">
      <w:pPr>
        <w:spacing w:before="0" w:after="0" w:line="240" w:lineRule="auto"/>
      </w:pPr>
      <w:r>
        <w:separator/>
      </w:r>
    </w:p>
  </w:endnote>
  <w:endnote w:type="continuationSeparator" w:id="0">
    <w:p w:rsidR="003405C2" w:rsidRDefault="003405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C015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5C2" w:rsidRDefault="003405C2">
      <w:pPr>
        <w:spacing w:before="0" w:after="0" w:line="240" w:lineRule="auto"/>
      </w:pPr>
      <w:r>
        <w:separator/>
      </w:r>
    </w:p>
  </w:footnote>
  <w:footnote w:type="continuationSeparator" w:id="0">
    <w:p w:rsidR="003405C2" w:rsidRDefault="003405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676F5004"/>
    <w:multiLevelType w:val="hybridMultilevel"/>
    <w:tmpl w:val="B17EA05C"/>
    <w:lvl w:ilvl="0" w:tplc="38E63D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09"/>
    <w:rsid w:val="000A17F1"/>
    <w:rsid w:val="000C015E"/>
    <w:rsid w:val="001007F1"/>
    <w:rsid w:val="001238D1"/>
    <w:rsid w:val="001944B5"/>
    <w:rsid w:val="00265CFF"/>
    <w:rsid w:val="003405C2"/>
    <w:rsid w:val="003673DE"/>
    <w:rsid w:val="003715AA"/>
    <w:rsid w:val="004C23FC"/>
    <w:rsid w:val="0067221F"/>
    <w:rsid w:val="00766109"/>
    <w:rsid w:val="007B0BBE"/>
    <w:rsid w:val="00816818"/>
    <w:rsid w:val="0085267A"/>
    <w:rsid w:val="00905B38"/>
    <w:rsid w:val="009061D2"/>
    <w:rsid w:val="00962DDF"/>
    <w:rsid w:val="00995501"/>
    <w:rsid w:val="00B83AF9"/>
    <w:rsid w:val="00C147C0"/>
    <w:rsid w:val="00CD2E09"/>
    <w:rsid w:val="00F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ADE39-DBB1-4C05-BF33-43655EB4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85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ttle%20Beast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A36979FF684539B2F25C346A59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071A-D81C-4969-98DC-63371C4D608A}"/>
      </w:docPartPr>
      <w:docPartBody>
        <w:p w:rsidR="00AF7F31" w:rsidRDefault="00AB6130">
          <w:pPr>
            <w:pStyle w:val="24A36979FF684539B2F25C346A59A16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30"/>
    <w:rsid w:val="00862A5E"/>
    <w:rsid w:val="00AB6130"/>
    <w:rsid w:val="00AF7F31"/>
    <w:rsid w:val="00D2120B"/>
    <w:rsid w:val="00E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</w:rPr>
  </w:style>
  <w:style w:type="paragraph" w:customStyle="1" w:styleId="2FE8E9C85CEC4453B34B68594C17588B">
    <w:name w:val="2FE8E9C85CEC4453B34B68594C17588B"/>
  </w:style>
  <w:style w:type="paragraph" w:customStyle="1" w:styleId="58B0AFD626EE42A781816E78E948F856">
    <w:name w:val="58B0AFD626EE42A781816E78E948F856"/>
  </w:style>
  <w:style w:type="paragraph" w:customStyle="1" w:styleId="5C74677C090B4AB0A228910177A320FE">
    <w:name w:val="5C74677C090B4AB0A228910177A320FE"/>
  </w:style>
  <w:style w:type="paragraph" w:customStyle="1" w:styleId="24A36979FF684539B2F25C346A59A16A">
    <w:name w:val="24A36979FF684539B2F25C346A59A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783BF-C8E4-4112-A0D3-6F894E1A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1881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220</vt:lpstr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220</dc:title>
  <dc:subject>Assignment #4</dc:subject>
  <dc:creator>LittleBeast</dc:creator>
  <cp:keywords/>
  <cp:lastModifiedBy>Microsoft account</cp:lastModifiedBy>
  <cp:revision>6</cp:revision>
  <dcterms:created xsi:type="dcterms:W3CDTF">2013-10-21T15:52:00Z</dcterms:created>
  <dcterms:modified xsi:type="dcterms:W3CDTF">2013-10-25T12:42:00Z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